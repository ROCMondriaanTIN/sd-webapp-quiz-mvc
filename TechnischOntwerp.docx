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77777777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622C7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Javascript Quiz</w:t>
                                    </w:r>
                                  </w:p>
                                </w:sdtContent>
                              </w:sdt>
                              <w:p w14:paraId="5E5446A9" w14:textId="77777777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14:paraId="6227AFB0" w14:textId="77777777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622C75" w:rsidRP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R</w:t>
                                    </w:r>
                                    <w:r w:rsid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. </w:t>
                                    </w:r>
                                    <w:r w:rsidR="00622C75" w:rsidRP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Springer, M. van</w:t>
                                    </w:r>
                                    <w:r w:rsid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Linden</w:t>
                                    </w:r>
                                  </w:sdtContent>
                                </w:sdt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77777777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8-7-2020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77777777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622C7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Javascript Quiz</w:t>
                              </w:r>
                            </w:p>
                          </w:sdtContent>
                        </w:sdt>
                        <w:p w14:paraId="5E5446A9" w14:textId="77777777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14:paraId="6227AFB0" w14:textId="77777777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622C75" w:rsidRP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R</w:t>
                              </w:r>
                              <w:r w:rsid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. </w:t>
                              </w:r>
                              <w:r w:rsidR="00622C75" w:rsidRP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Springer, M. van</w:t>
                              </w:r>
                              <w:r w:rsid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Linden</w:t>
                              </w:r>
                            </w:sdtContent>
                          </w:sdt>
                        </w:p>
                        <w:p w14:paraId="278BDB2A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77777777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8-7-2020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915AE6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915AE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77777777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77777777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86422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7DE883EA" w14:textId="6484109E" w:rsidR="00915AE6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216" w:history="1">
            <w:r w:rsidR="00915AE6" w:rsidRPr="001E3D4B">
              <w:rPr>
                <w:rStyle w:val="Hyperlink"/>
                <w:noProof/>
              </w:rPr>
              <w:t>Inhoud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_Toc48642216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1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C19994C" w14:textId="491B4457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7" w:history="1">
            <w:r w:rsidRPr="001E3D4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EB06" w14:textId="3693700B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8" w:history="1">
            <w:r w:rsidRPr="001E3D4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2D07" w14:textId="5715E866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9" w:history="1">
            <w:r w:rsidRPr="001E3D4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5C4E" w14:textId="784E619A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0" w:history="1">
            <w:r w:rsidRPr="001E3D4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F26E" w14:textId="55BF15F1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1" w:history="1">
            <w:r w:rsidRPr="001E3D4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Applicatie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347D" w14:textId="4E47FDCC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2" w:history="1">
            <w:r w:rsidRPr="001E3D4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Selecteer een antwoord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60AD" w14:textId="1C70AF25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3" w:history="1">
            <w:r w:rsidRPr="001E3D4B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Ga naar volgende 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8857" w14:textId="223AE08F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4" w:history="1">
            <w:r w:rsidRPr="001E3D4B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Inleveren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9D1" w14:textId="1B4B53FD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09C52211" w14:textId="77777777" w:rsidR="00F205B8" w:rsidRPr="00F205B8" w:rsidRDefault="00FC1022" w:rsidP="00F205B8">
      <w:pPr>
        <w:pStyle w:val="Kop1"/>
      </w:pPr>
      <w:bookmarkStart w:id="2" w:name="_Toc48642217"/>
      <w:r>
        <w:lastRenderedPageBreak/>
        <w:t>ERD</w:t>
      </w:r>
      <w:bookmarkEnd w:id="2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3" w:name="_Toc48642218"/>
      <w:r w:rsidRPr="00DC3041">
        <w:lastRenderedPageBreak/>
        <w:t>Data Dictionary</w:t>
      </w:r>
      <w:bookmarkEnd w:id="3"/>
    </w:p>
    <w:p w14:paraId="7C78CA00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A5EC2" w14:textId="77777777" w:rsidR="00A257DF" w:rsidRDefault="00DC3041" w:rsidP="00222411">
      <w:pPr>
        <w:pStyle w:val="Kop1"/>
      </w:pPr>
      <w:bookmarkStart w:id="4" w:name="_Toc48642219"/>
      <w:r>
        <w:lastRenderedPageBreak/>
        <w:t>Klassendiagram</w:t>
      </w:r>
      <w:bookmarkEnd w:id="4"/>
    </w:p>
    <w:p w14:paraId="1238DB46" w14:textId="6821431A" w:rsidR="0F415017" w:rsidRDefault="0F415017" w:rsidP="0F415017"/>
    <w:p w14:paraId="01EF2CC3" w14:textId="1FBAA8DC" w:rsidR="0F415017" w:rsidRDefault="005B68C9" w:rsidP="0F415017">
      <w:r>
        <w:object w:dxaOrig="14656" w:dyaOrig="9676" w14:anchorId="47416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297.55pt" o:ole="">
            <v:imagedata r:id="rId12" o:title=""/>
          </v:shape>
          <o:OLEObject Type="Embed" ProgID="Visio.Drawing.15" ShapeID="_x0000_i1025" DrawAspect="Content" ObjectID="_1659254960" r:id="rId13"/>
        </w:object>
      </w:r>
    </w:p>
    <w:p w14:paraId="7A41FC95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83E49A" w14:textId="77777777" w:rsidR="00A257DF" w:rsidRDefault="00DC3041" w:rsidP="00DC3041">
      <w:pPr>
        <w:pStyle w:val="Kop1"/>
      </w:pPr>
      <w:bookmarkStart w:id="5" w:name="_Toc48642220"/>
      <w:r>
        <w:lastRenderedPageBreak/>
        <w:t>Sequentiediagram</w:t>
      </w:r>
      <w:bookmarkEnd w:id="5"/>
    </w:p>
    <w:p w14:paraId="6EE5C72D" w14:textId="77777777" w:rsidR="00A257DF" w:rsidRDefault="00A257DF" w:rsidP="00A257DF"/>
    <w:p w14:paraId="00170462" w14:textId="661C5636" w:rsidR="00A257DF" w:rsidRDefault="00E93627" w:rsidP="00E93627">
      <w:pPr>
        <w:pStyle w:val="Kop2"/>
      </w:pPr>
      <w:bookmarkStart w:id="6" w:name="_Toc48642221"/>
      <w:r>
        <w:t>Applicatie starten</w:t>
      </w:r>
      <w:bookmarkEnd w:id="6"/>
    </w:p>
    <w:p w14:paraId="0E0FE0F9" w14:textId="0F1A6439" w:rsidR="00056AB7" w:rsidRDefault="00176B05" w:rsidP="00056AB7">
      <w:r>
        <w:object w:dxaOrig="11776" w:dyaOrig="10606" w14:anchorId="3B1E31DA">
          <v:shape id="_x0000_i1026" type="#_x0000_t75" style="width:451pt;height:406.2pt" o:ole="">
            <v:imagedata r:id="rId14" o:title=""/>
          </v:shape>
          <o:OLEObject Type="Embed" ProgID="Visio.Drawing.15" ShapeID="_x0000_i1026" DrawAspect="Content" ObjectID="_1659254961" r:id="rId15"/>
        </w:object>
      </w:r>
    </w:p>
    <w:p w14:paraId="3E95B2E5" w14:textId="0FFCDBDA" w:rsidR="00B21287" w:rsidRDefault="00B21287" w:rsidP="00B21287"/>
    <w:p w14:paraId="728AF9CF" w14:textId="66A8D5E5" w:rsidR="00B21287" w:rsidRDefault="00B21287" w:rsidP="00B21287">
      <w:pPr>
        <w:tabs>
          <w:tab w:val="left" w:pos="1180"/>
        </w:tabs>
      </w:pPr>
      <w:r>
        <w:tab/>
      </w:r>
    </w:p>
    <w:p w14:paraId="7622A414" w14:textId="77777777" w:rsidR="00B21287" w:rsidRDefault="00B21287">
      <w:r>
        <w:br w:type="page"/>
      </w:r>
    </w:p>
    <w:p w14:paraId="27A100CF" w14:textId="19A237B4" w:rsidR="00B21287" w:rsidRDefault="00D6287A" w:rsidP="00D6287A">
      <w:pPr>
        <w:pStyle w:val="Kop2"/>
      </w:pPr>
      <w:bookmarkStart w:id="7" w:name="_Toc48642222"/>
      <w:r>
        <w:lastRenderedPageBreak/>
        <w:t>Selecteer een antwoord</w:t>
      </w:r>
      <w:bookmarkEnd w:id="7"/>
    </w:p>
    <w:p w14:paraId="7F3FBB7E" w14:textId="4B08DF70" w:rsidR="00D6287A" w:rsidRDefault="00D6287A" w:rsidP="00D6287A"/>
    <w:p w14:paraId="2E709F89" w14:textId="71DDF018" w:rsidR="00D6287A" w:rsidRDefault="00D6287A" w:rsidP="00D6287A"/>
    <w:p w14:paraId="6550FD8B" w14:textId="71688336" w:rsidR="00CC5906" w:rsidRDefault="00A5398A" w:rsidP="00CC5906">
      <w:r>
        <w:object w:dxaOrig="12451" w:dyaOrig="8281" w14:anchorId="62C47E89">
          <v:shape id="_x0000_i1027" type="#_x0000_t75" style="width:450.75pt;height:299.75pt" o:ole="">
            <v:imagedata r:id="rId16" o:title=""/>
          </v:shape>
          <o:OLEObject Type="Embed" ProgID="Visio.Drawing.15" ShapeID="_x0000_i1027" DrawAspect="Content" ObjectID="_1659254962" r:id="rId17"/>
        </w:object>
      </w:r>
    </w:p>
    <w:p w14:paraId="12F0BFB5" w14:textId="2E672D56" w:rsidR="00CC5906" w:rsidRDefault="00CC5906" w:rsidP="00CC5906">
      <w:pPr>
        <w:tabs>
          <w:tab w:val="left" w:pos="1310"/>
        </w:tabs>
      </w:pPr>
      <w:r>
        <w:tab/>
      </w:r>
    </w:p>
    <w:p w14:paraId="4743049F" w14:textId="77777777" w:rsidR="00CC5906" w:rsidRDefault="00CC5906">
      <w:r>
        <w:br w:type="page"/>
      </w:r>
    </w:p>
    <w:p w14:paraId="06D4D7CB" w14:textId="650B08C1" w:rsidR="00CC5906" w:rsidRDefault="00CC5906" w:rsidP="00CC5906">
      <w:pPr>
        <w:pStyle w:val="Kop2"/>
      </w:pPr>
      <w:bookmarkStart w:id="8" w:name="_Toc48642223"/>
      <w:r>
        <w:lastRenderedPageBreak/>
        <w:t>Ga naar volgende vraag</w:t>
      </w:r>
      <w:bookmarkEnd w:id="8"/>
    </w:p>
    <w:p w14:paraId="735BC09B" w14:textId="1EF4EAFE" w:rsidR="00CC5906" w:rsidRDefault="005E1434" w:rsidP="00CC5906">
      <w:r>
        <w:object w:dxaOrig="12690" w:dyaOrig="5746" w14:anchorId="51B396A3">
          <v:shape id="_x0000_i1028" type="#_x0000_t75" style="width:451.15pt;height:204.25pt" o:ole="">
            <v:imagedata r:id="rId18" o:title=""/>
          </v:shape>
          <o:OLEObject Type="Embed" ProgID="Visio.Drawing.15" ShapeID="_x0000_i1028" DrawAspect="Content" ObjectID="_1659254963" r:id="rId19"/>
        </w:object>
      </w:r>
    </w:p>
    <w:p w14:paraId="4D1047E9" w14:textId="756F0ABB" w:rsidR="005507D3" w:rsidRDefault="005507D3" w:rsidP="005507D3"/>
    <w:p w14:paraId="11515EE5" w14:textId="7320DC3C" w:rsidR="005507D3" w:rsidRDefault="00216180" w:rsidP="00FB7EFD">
      <w:pPr>
        <w:pStyle w:val="Kop2"/>
      </w:pPr>
      <w:bookmarkStart w:id="9" w:name="_Toc48642224"/>
      <w:r>
        <w:t>Inleveren</w:t>
      </w:r>
      <w:bookmarkEnd w:id="9"/>
    </w:p>
    <w:p w14:paraId="7DC3E513" w14:textId="4AFAC0D2" w:rsidR="00FB7EFD" w:rsidRPr="00FB7EFD" w:rsidRDefault="00F575E3" w:rsidP="00FB7EFD">
      <w:r>
        <w:object w:dxaOrig="9435" w:dyaOrig="5310" w14:anchorId="5328C499">
          <v:shape id="_x0000_i1029" type="#_x0000_t75" style="width:451pt;height:253.8pt" o:ole="">
            <v:imagedata r:id="rId20" o:title=""/>
          </v:shape>
          <o:OLEObject Type="Embed" ProgID="Visio.Drawing.15" ShapeID="_x0000_i1029" DrawAspect="Content" ObjectID="_1659254964" r:id="rId21"/>
        </w:object>
      </w:r>
    </w:p>
    <w:sectPr w:rsidR="00FB7EFD" w:rsidRPr="00FB7EFD" w:rsidSect="00A257DF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B8D7" w14:textId="77777777" w:rsidR="00622C75" w:rsidRDefault="00622C75" w:rsidP="00A257DF">
      <w:pPr>
        <w:spacing w:after="0" w:line="240" w:lineRule="auto"/>
      </w:pPr>
      <w:r>
        <w:separator/>
      </w:r>
    </w:p>
  </w:endnote>
  <w:endnote w:type="continuationSeparator" w:id="0">
    <w:p w14:paraId="2CFF6DCD" w14:textId="77777777" w:rsidR="00622C75" w:rsidRDefault="00622C7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D6EE" w14:textId="77777777" w:rsidR="00622C75" w:rsidRDefault="00622C75" w:rsidP="00A257DF">
      <w:pPr>
        <w:spacing w:after="0" w:line="240" w:lineRule="auto"/>
      </w:pPr>
      <w:r>
        <w:separator/>
      </w:r>
    </w:p>
  </w:footnote>
  <w:footnote w:type="continuationSeparator" w:id="0">
    <w:p w14:paraId="60494F6F" w14:textId="77777777" w:rsidR="00622C75" w:rsidRDefault="00622C7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2132BE"/>
    <w:rsid w:val="00216180"/>
    <w:rsid w:val="00222411"/>
    <w:rsid w:val="00267FD4"/>
    <w:rsid w:val="00313209"/>
    <w:rsid w:val="003703C3"/>
    <w:rsid w:val="004C2F6C"/>
    <w:rsid w:val="004E34C0"/>
    <w:rsid w:val="005507D3"/>
    <w:rsid w:val="0056778B"/>
    <w:rsid w:val="00570667"/>
    <w:rsid w:val="005B68C9"/>
    <w:rsid w:val="005E1434"/>
    <w:rsid w:val="00622C75"/>
    <w:rsid w:val="006A3780"/>
    <w:rsid w:val="006F503C"/>
    <w:rsid w:val="007A68DD"/>
    <w:rsid w:val="00802D6C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4.vsdx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Visio_Drawing1.vsdx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3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12" ma:contentTypeDescription="Create a new document." ma:contentTypeScope="" ma:versionID="d8653d045086f406377fe06446c51d13">
  <xsd:schema xmlns:xsd="http://www.w3.org/2001/XMLSchema" xmlns:xs="http://www.w3.org/2001/XMLSchema" xmlns:p="http://schemas.microsoft.com/office/2006/metadata/properties" xmlns:ns2="a95f19fb-cad5-4f59-9d9d-bfe7d2b05f17" xmlns:ns3="73dbb10f-d65e-4026-aa5c-544c0db9c1ca" targetNamespace="http://schemas.microsoft.com/office/2006/metadata/properties" ma:root="true" ma:fieldsID="ab6233def6931fd7496ef4285fa6bdd6" ns2:_="" ns3:_="">
    <xsd:import namespace="a95f19fb-cad5-4f59-9d9d-bfe7d2b05f17"/>
    <xsd:import namespace="73dbb10f-d65e-4026-aa5c-544c0db9c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98BA1-25B8-43DD-9D20-F9FE3B00B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f19fb-cad5-4f59-9d9d-bfe7d2b05f17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openxmlformats.org/package/2006/metadata/core-properties"/>
    <ds:schemaRef ds:uri="73dbb10f-d65e-4026-aa5c-544c0db9c1ca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a95f19fb-cad5-4f59-9d9d-bfe7d2b05f1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10</TotalTime>
  <Pages>8</Pages>
  <Words>165</Words>
  <Characters>908</Characters>
  <Application>Microsoft Office Word</Application>
  <DocSecurity>0</DocSecurity>
  <Lines>7</Lines>
  <Paragraphs>2</Paragraphs>
  <ScaleCrop>false</ScaleCrop>
  <Company>ROC Mondriaan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R. Springer, M. van Linden</dc:creator>
  <cp:keywords/>
  <dc:description/>
  <cp:lastModifiedBy>Linden, M.J. van der</cp:lastModifiedBy>
  <cp:revision>19</cp:revision>
  <cp:lastPrinted>2019-10-02T10:33:00Z</cp:lastPrinted>
  <dcterms:created xsi:type="dcterms:W3CDTF">2020-07-08T12:15:00Z</dcterms:created>
  <dcterms:modified xsi:type="dcterms:W3CDTF">2020-08-18T09:23:00Z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